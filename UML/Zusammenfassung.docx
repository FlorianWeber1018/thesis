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2A" w:rsidRDefault="00A3124A" w:rsidP="00DB5A12">
      <w:pPr>
        <w:pStyle w:val="Titel"/>
        <w:sectPr w:rsidR="0078712A" w:rsidSect="0078712A">
          <w:pgSz w:w="11906" w:h="16838" w:code="9"/>
          <w:pgMar w:top="1418" w:right="1134" w:bottom="1418" w:left="1134" w:header="709" w:footer="709" w:gutter="0"/>
          <w:cols w:space="708"/>
          <w:formProt w:val="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760085" cy="2033270"/>
                <wp:effectExtent l="0" t="0" r="2540" b="0"/>
                <wp:wrapSquare wrapText="bothSides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3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3D8" w:rsidRPr="002F7AD3" w:rsidRDefault="006A1BEE" w:rsidP="002233D8">
                            <w:pPr>
                              <w:pStyle w:val="Titel"/>
                            </w:pPr>
                            <w:r>
                              <w:t xml:space="preserve">Zusammenfassung </w:t>
                            </w:r>
                            <w:r w:rsidR="002233D8">
                              <w:t>UML-Diagramme</w:t>
                            </w:r>
                          </w:p>
                          <w:p w:rsidR="006A1BEE" w:rsidRPr="002F7AD3" w:rsidRDefault="006A1BEE" w:rsidP="007F30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0;width:453.55pt;height:160.1pt;z-index:251655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7puAIAALo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" filled="f" stroked="f">
                <v:textbox>
                  <w:txbxContent>
                    <w:p w:rsidR="002233D8" w:rsidRPr="002F7AD3" w:rsidRDefault="006A1BEE" w:rsidP="002233D8">
                      <w:pPr>
                        <w:pStyle w:val="Titel"/>
                      </w:pPr>
                      <w:r>
                        <w:t xml:space="preserve">Zusammenfassung </w:t>
                      </w:r>
                      <w:r w:rsidR="002233D8">
                        <w:t>UML-Diagramme</w:t>
                      </w:r>
                    </w:p>
                    <w:p w:rsidR="006A1BEE" w:rsidRPr="002F7AD3" w:rsidRDefault="006A1BEE" w:rsidP="007F3099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DB5A12" w:rsidRPr="00DB5A12" w:rsidRDefault="00FD427A" w:rsidP="00DB5A12">
      <w:pPr>
        <w:pStyle w:val="Titel"/>
      </w:pPr>
      <w:r>
        <w:lastRenderedPageBreak/>
        <w:t>Inhaltsverzeichnis</w:t>
      </w:r>
    </w:p>
    <w:p w:rsidR="006A1BEE" w:rsidRDefault="002A7C8D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B5A12">
        <w:fldChar w:fldCharType="begin"/>
      </w:r>
      <w:r w:rsidR="00DB5A12" w:rsidRPr="00DB5A12">
        <w:instrText xml:space="preserve"> TOC \o "1-3" \h \z \u </w:instrText>
      </w:r>
      <w:r w:rsidRPr="00DB5A12">
        <w:fldChar w:fldCharType="separate"/>
      </w:r>
      <w:hyperlink w:anchor="_Toc721938" w:history="1">
        <w:r w:rsidR="006A1BEE" w:rsidRPr="004721B9">
          <w:rPr>
            <w:rStyle w:val="Hyperlink"/>
            <w:noProof/>
          </w:rPr>
          <w:t>1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Allgemeines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_Toc721938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4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39" w:history="1">
        <w:r w:rsidR="006A1BEE" w:rsidRPr="004721B9">
          <w:rPr>
            <w:rStyle w:val="Hyperlink"/>
            <w:noProof/>
          </w:rPr>
          <w:t>1.1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Prozess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_Toc721939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4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40" w:history="1">
        <w:r w:rsidR="006A1BEE" w:rsidRPr="004721B9">
          <w:rPr>
            <w:rStyle w:val="Hyperlink"/>
            <w:noProof/>
          </w:rPr>
          <w:t>1.2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Leitechnik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_Toc721940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4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41" w:history="1">
        <w:r w:rsidR="006A1BEE" w:rsidRPr="004721B9">
          <w:rPr>
            <w:rStyle w:val="Hyperlink"/>
            <w:noProof/>
          </w:rPr>
          <w:t>1.3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Unterschied Fertigungs- &lt;-&gt; Prozessautomatisierung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_Toc721941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5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42" w:history="1">
        <w:r w:rsidR="006A1BEE" w:rsidRPr="004721B9">
          <w:rPr>
            <w:rStyle w:val="Hyperlink"/>
            <w:noProof/>
          </w:rPr>
          <w:t>2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Modelle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_Toc721942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6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43" w:history="1">
        <w:r w:rsidR="006A1BEE" w:rsidRPr="004721B9">
          <w:rPr>
            <w:rStyle w:val="Hyperlink"/>
            <w:noProof/>
          </w:rPr>
          <w:t>2.1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Allgemein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_Toc721943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6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44" w:history="1">
        <w:r w:rsidR="006A1BEE" w:rsidRPr="004721B9">
          <w:rPr>
            <w:rStyle w:val="Hyperlink"/>
            <w:noProof/>
          </w:rPr>
          <w:t>2.2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Technologieschema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_Toc721944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7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45" w:history="1">
        <w:r w:rsidR="006A1BEE" w:rsidRPr="004721B9">
          <w:rPr>
            <w:rStyle w:val="Hyperlink"/>
            <w:noProof/>
          </w:rPr>
          <w:t>2.3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Signalflussplan nach DIN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_Toc721945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8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46" w:history="1">
        <w:r w:rsidR="006A1BEE" w:rsidRPr="004721B9">
          <w:rPr>
            <w:rStyle w:val="Hyperlink"/>
            <w:noProof/>
          </w:rPr>
          <w:t>2.4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CFC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_Toc721946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8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47" w:history="1">
        <w:r w:rsidR="006A1BEE" w:rsidRPr="004721B9">
          <w:rPr>
            <w:rStyle w:val="Hyperlink"/>
            <w:noProof/>
          </w:rPr>
          <w:t>2.5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Grundfließbild, Phasenmodell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_Toc721947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9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48" w:history="1">
        <w:r w:rsidR="006A1BEE" w:rsidRPr="004721B9">
          <w:rPr>
            <w:rStyle w:val="Hyperlink"/>
            <w:noProof/>
          </w:rPr>
          <w:t>2.6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Grund- und Verfahrensfließbild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_Toc721948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11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49" w:history="1">
        <w:r w:rsidR="006A1BEE" w:rsidRPr="004721B9">
          <w:rPr>
            <w:rStyle w:val="Hyperlink"/>
            <w:noProof/>
          </w:rPr>
          <w:t>2.7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R&amp;I-Fließbild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_Toc721949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12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50" w:history="1">
        <w:r w:rsidR="006A1BEE" w:rsidRPr="004721B9">
          <w:rPr>
            <w:rStyle w:val="Hyperlink"/>
            <w:noProof/>
          </w:rPr>
          <w:t>2.7.1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Symbole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_Toc721950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13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51" w:history="1">
        <w:r w:rsidR="006A1BEE" w:rsidRPr="004721B9">
          <w:rPr>
            <w:rStyle w:val="Hyperlink"/>
            <w:noProof/>
          </w:rPr>
          <w:t>2.8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PLT EI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_Toc721951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16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52" w:history="1">
        <w:r w:rsidR="006A1BEE" w:rsidRPr="004721B9">
          <w:rPr>
            <w:rStyle w:val="Hyperlink"/>
            <w:noProof/>
          </w:rPr>
          <w:t>2.8.1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Alte Norm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_Toc721952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16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53" w:history="1">
        <w:r w:rsidR="006A1BEE" w:rsidRPr="004721B9">
          <w:rPr>
            <w:rStyle w:val="Hyperlink"/>
            <w:noProof/>
          </w:rPr>
          <w:t>2.8.2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Neue Norm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_Toc721953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18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54" w:history="1">
        <w:r w:rsidR="006A1BEE" w:rsidRPr="004721B9">
          <w:rPr>
            <w:rStyle w:val="Hyperlink"/>
            <w:noProof/>
          </w:rPr>
          <w:t>2.9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PLT Stellenplan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_Toc721954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19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55" w:history="1">
        <w:r w:rsidR="006A1BEE" w:rsidRPr="004721B9">
          <w:rPr>
            <w:rStyle w:val="Hyperlink"/>
            <w:noProof/>
          </w:rPr>
          <w:t>2.10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Mathematische Modellierung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_Toc721955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20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56" w:history="1">
        <w:r w:rsidR="006A1BEE" w:rsidRPr="004721B9">
          <w:rPr>
            <w:rStyle w:val="Hyperlink"/>
            <w:noProof/>
          </w:rPr>
          <w:t>3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Automaten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_Toc721956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21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57" w:history="1">
        <w:r w:rsidR="006A1BEE" w:rsidRPr="004721B9">
          <w:rPr>
            <w:rStyle w:val="Hyperlink"/>
            <w:noProof/>
          </w:rPr>
          <w:t>3.1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Zustandsautomat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_Toc721957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21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58" w:history="1">
        <w:r w:rsidR="006A1BEE" w:rsidRPr="004721B9">
          <w:rPr>
            <w:rStyle w:val="Hyperlink"/>
            <w:noProof/>
          </w:rPr>
          <w:t>3.1.1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Nicht deterministisch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_Toc721958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21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59" w:history="1">
        <w:r w:rsidR="006A1BEE" w:rsidRPr="004721B9">
          <w:rPr>
            <w:rStyle w:val="Hyperlink"/>
            <w:noProof/>
          </w:rPr>
          <w:t>3.1.2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Deterministisch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_Toc721959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21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60" w:history="1">
        <w:r w:rsidR="006A1BEE" w:rsidRPr="004721B9">
          <w:rPr>
            <w:rStyle w:val="Hyperlink"/>
            <w:noProof/>
          </w:rPr>
          <w:t>3.1.3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Typen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_Toc721960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22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61" w:history="1">
        <w:r w:rsidR="006A1BEE" w:rsidRPr="004721B9">
          <w:rPr>
            <w:rStyle w:val="Hyperlink"/>
            <w:noProof/>
          </w:rPr>
          <w:t>3.2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Petri-Netze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_Toc721961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23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62" w:history="1">
        <w:r w:rsidR="006A1BEE" w:rsidRPr="004721B9">
          <w:rPr>
            <w:rStyle w:val="Hyperlink"/>
            <w:noProof/>
          </w:rPr>
          <w:t>3.2.1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Erreichbarkeitsgraph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_Toc721962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24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63" w:history="1">
        <w:r w:rsidR="006A1BEE" w:rsidRPr="004721B9">
          <w:rPr>
            <w:rStyle w:val="Hyperlink"/>
            <w:noProof/>
          </w:rPr>
          <w:t>3.2.2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Ampel als Petri-Netz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_Toc721963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25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64" w:history="1">
        <w:r w:rsidR="006A1BEE" w:rsidRPr="004721B9">
          <w:rPr>
            <w:rStyle w:val="Hyperlink"/>
            <w:noProof/>
          </w:rPr>
          <w:t>3.2.3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Definitionen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_Toc721964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25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65" w:history="1">
        <w:r w:rsidR="006A1BEE" w:rsidRPr="004721B9">
          <w:rPr>
            <w:rStyle w:val="Hyperlink"/>
            <w:noProof/>
          </w:rPr>
          <w:t>4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Prozessgrößenaufbereitung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_Toc721965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26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66" w:history="1">
        <w:r w:rsidR="006A1BEE" w:rsidRPr="004721B9">
          <w:rPr>
            <w:rStyle w:val="Hyperlink"/>
            <w:noProof/>
          </w:rPr>
          <w:t>4.1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ADCs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_Toc721966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26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67" w:history="1">
        <w:r w:rsidR="006A1BEE" w:rsidRPr="004721B9">
          <w:rPr>
            <w:rStyle w:val="Hyperlink"/>
            <w:noProof/>
          </w:rPr>
          <w:t>4.2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Typische Messbereiche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_Toc721967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27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68" w:history="1">
        <w:r w:rsidR="006A1BEE" w:rsidRPr="004721B9">
          <w:rPr>
            <w:rStyle w:val="Hyperlink"/>
            <w:noProof/>
          </w:rPr>
          <w:t>4.3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Normierung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_Toc721968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30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69" w:history="1">
        <w:r w:rsidR="006A1BEE" w:rsidRPr="004721B9">
          <w:rPr>
            <w:rStyle w:val="Hyperlink"/>
            <w:noProof/>
          </w:rPr>
          <w:t>4.4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Filter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_Toc721969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30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70" w:history="1">
        <w:r w:rsidR="006A1BEE" w:rsidRPr="004721B9">
          <w:rPr>
            <w:rStyle w:val="Hyperlink"/>
            <w:noProof/>
          </w:rPr>
          <w:t>5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Feldbusse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_Toc721970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31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71" w:history="1">
        <w:r w:rsidR="006A1BEE" w:rsidRPr="004721B9">
          <w:rPr>
            <w:rStyle w:val="Hyperlink"/>
            <w:noProof/>
          </w:rPr>
          <w:t>5.1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Anforderungen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_Toc721971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31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72" w:history="1">
        <w:r w:rsidR="006A1BEE" w:rsidRPr="004721B9">
          <w:rPr>
            <w:rStyle w:val="Hyperlink"/>
            <w:noProof/>
          </w:rPr>
          <w:t>5.2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Buszugriffsverfahren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_Toc721972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31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73" w:history="1">
        <w:r w:rsidR="006A1BEE" w:rsidRPr="004721B9">
          <w:rPr>
            <w:rStyle w:val="Hyperlink"/>
            <w:noProof/>
          </w:rPr>
          <w:t>5.3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RS485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_Toc721973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32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74" w:history="1">
        <w:r w:rsidR="006A1BEE" w:rsidRPr="004721B9">
          <w:rPr>
            <w:rStyle w:val="Hyperlink"/>
            <w:noProof/>
          </w:rPr>
          <w:t>5.4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Modbus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_Toc721974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32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75" w:history="1">
        <w:r w:rsidR="006A1BEE" w:rsidRPr="004721B9">
          <w:rPr>
            <w:rStyle w:val="Hyperlink"/>
            <w:noProof/>
          </w:rPr>
          <w:t>5.5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Hart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_Toc721975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32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76" w:history="1">
        <w:r w:rsidR="006A1BEE" w:rsidRPr="004721B9">
          <w:rPr>
            <w:rStyle w:val="Hyperlink"/>
            <w:noProof/>
          </w:rPr>
          <w:t>5.6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Wireless Hart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_Toc721976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33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77" w:history="1">
        <w:r w:rsidR="006A1BEE" w:rsidRPr="004721B9">
          <w:rPr>
            <w:rStyle w:val="Hyperlink"/>
            <w:noProof/>
          </w:rPr>
          <w:t>5.7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Profibus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_Toc721977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33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78" w:history="1">
        <w:r w:rsidR="006A1BEE" w:rsidRPr="004721B9">
          <w:rPr>
            <w:rStyle w:val="Hyperlink"/>
            <w:noProof/>
          </w:rPr>
          <w:t>5.7.1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ProfibusDP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_Toc721978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33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79" w:history="1">
        <w:r w:rsidR="006A1BEE" w:rsidRPr="004721B9">
          <w:rPr>
            <w:rStyle w:val="Hyperlink"/>
            <w:noProof/>
          </w:rPr>
          <w:t>5.7.2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ProfibusPA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_Toc721979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35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80" w:history="1">
        <w:r w:rsidR="006A1BEE" w:rsidRPr="004721B9">
          <w:rPr>
            <w:rStyle w:val="Hyperlink"/>
            <w:noProof/>
          </w:rPr>
          <w:t>6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Safety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_Toc721980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37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81" w:history="1">
        <w:r w:rsidR="006A1BEE" w:rsidRPr="004721B9">
          <w:rPr>
            <w:rStyle w:val="Hyperlink"/>
            <w:noProof/>
          </w:rPr>
          <w:t>6.1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Explosionsschutz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_Toc721981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37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82" w:history="1">
        <w:r w:rsidR="006A1BEE" w:rsidRPr="004721B9">
          <w:rPr>
            <w:rStyle w:val="Hyperlink"/>
            <w:noProof/>
          </w:rPr>
          <w:t>7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Security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_Toc721982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40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83" w:history="1">
        <w:r w:rsidR="006A1BEE" w:rsidRPr="004721B9">
          <w:rPr>
            <w:rStyle w:val="Hyperlink"/>
            <w:noProof/>
          </w:rPr>
          <w:t>7.1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Sicherheitslecks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_Toc721983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40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84" w:history="1">
        <w:r w:rsidR="006A1BEE" w:rsidRPr="004721B9">
          <w:rPr>
            <w:rStyle w:val="Hyperlink"/>
            <w:noProof/>
          </w:rPr>
          <w:t>7.1.1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Heartblead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_Toc721984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40</w:t>
        </w:r>
        <w:r w:rsidR="006A1BEE">
          <w:rPr>
            <w:noProof/>
            <w:webHidden/>
          </w:rPr>
          <w:fldChar w:fldCharType="end"/>
        </w:r>
      </w:hyperlink>
    </w:p>
    <w:p w:rsidR="006A1BEE" w:rsidRDefault="004F4FEA">
      <w:pPr>
        <w:pStyle w:val="Verzeichnis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1985" w:history="1">
        <w:r w:rsidR="006A1BEE" w:rsidRPr="004721B9">
          <w:rPr>
            <w:rStyle w:val="Hyperlink"/>
            <w:noProof/>
          </w:rPr>
          <w:t>7.1.2</w:t>
        </w:r>
        <w:r w:rsidR="006A1B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1BEE" w:rsidRPr="004721B9">
          <w:rPr>
            <w:rStyle w:val="Hyperlink"/>
            <w:noProof/>
          </w:rPr>
          <w:t>Stuxnet</w:t>
        </w:r>
        <w:r w:rsidR="006A1BEE">
          <w:rPr>
            <w:noProof/>
            <w:webHidden/>
          </w:rPr>
          <w:tab/>
        </w:r>
        <w:r w:rsidR="006A1BEE">
          <w:rPr>
            <w:noProof/>
            <w:webHidden/>
          </w:rPr>
          <w:fldChar w:fldCharType="begin"/>
        </w:r>
        <w:r w:rsidR="006A1BEE">
          <w:rPr>
            <w:noProof/>
            <w:webHidden/>
          </w:rPr>
          <w:instrText xml:space="preserve"> PAGEREF _Toc721985 \h </w:instrText>
        </w:r>
        <w:r w:rsidR="006A1BEE">
          <w:rPr>
            <w:noProof/>
            <w:webHidden/>
          </w:rPr>
        </w:r>
        <w:r w:rsidR="006A1BEE">
          <w:rPr>
            <w:noProof/>
            <w:webHidden/>
          </w:rPr>
          <w:fldChar w:fldCharType="separate"/>
        </w:r>
        <w:r w:rsidR="006A1BEE">
          <w:rPr>
            <w:noProof/>
            <w:webHidden/>
          </w:rPr>
          <w:t>40</w:t>
        </w:r>
        <w:r w:rsidR="006A1BEE">
          <w:rPr>
            <w:noProof/>
            <w:webHidden/>
          </w:rPr>
          <w:fldChar w:fldCharType="end"/>
        </w:r>
      </w:hyperlink>
    </w:p>
    <w:p w:rsidR="00DB5A12" w:rsidRPr="00DB5A12" w:rsidRDefault="002A7C8D" w:rsidP="007F3099">
      <w:pPr>
        <w:sectPr w:rsidR="00DB5A12" w:rsidRPr="00DB5A12" w:rsidSect="0078712A">
          <w:headerReference w:type="default" r:id="rId7"/>
          <w:footerReference w:type="default" r:id="rId8"/>
          <w:type w:val="oddPage"/>
          <w:pgSz w:w="11906" w:h="16838" w:code="9"/>
          <w:pgMar w:top="1418" w:right="1134" w:bottom="1418" w:left="1134" w:header="709" w:footer="709" w:gutter="0"/>
          <w:cols w:space="708"/>
          <w:formProt w:val="0"/>
          <w:docGrid w:linePitch="360"/>
        </w:sectPr>
      </w:pPr>
      <w:r w:rsidRPr="00DB5A12">
        <w:fldChar w:fldCharType="end"/>
      </w:r>
    </w:p>
    <w:p w:rsidR="00AC44BC" w:rsidRPr="00AC44BC" w:rsidRDefault="00150374" w:rsidP="00150374">
      <w:pPr>
        <w:pStyle w:val="berschrift1"/>
      </w:pPr>
      <w:r>
        <w:lastRenderedPageBreak/>
        <w:t>Use-Case</w:t>
      </w:r>
      <w:bookmarkStart w:id="0" w:name="_GoBack"/>
      <w:bookmarkEnd w:id="0"/>
    </w:p>
    <w:sectPr w:rsidR="00AC44BC" w:rsidRPr="00AC44BC" w:rsidSect="007F3099">
      <w:headerReference w:type="even" r:id="rId9"/>
      <w:headerReference w:type="default" r:id="rId10"/>
      <w:footerReference w:type="even" r:id="rId11"/>
      <w:footerReference w:type="default" r:id="rId12"/>
      <w:type w:val="evenPage"/>
      <w:pgSz w:w="11906" w:h="16838" w:code="9"/>
      <w:pgMar w:top="1418" w:right="1134" w:bottom="1418" w:left="1134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FEA" w:rsidRDefault="004F4FEA">
      <w:pPr>
        <w:spacing w:line="240" w:lineRule="auto"/>
      </w:pPr>
      <w:r>
        <w:separator/>
      </w:r>
    </w:p>
  </w:endnote>
  <w:endnote w:type="continuationSeparator" w:id="0">
    <w:p w:rsidR="004F4FEA" w:rsidRDefault="004F4F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ntax LT">
    <w:altName w:val="Trebuchet MS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BEE" w:rsidRPr="003B3310" w:rsidRDefault="006A1BEE" w:rsidP="003B331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7383173"/>
      <w:docPartObj>
        <w:docPartGallery w:val="Page Numbers (Bottom of Page)"/>
        <w:docPartUnique/>
      </w:docPartObj>
    </w:sdtPr>
    <w:sdtEndPr/>
    <w:sdtContent>
      <w:p w:rsidR="006A1BEE" w:rsidRDefault="006A1BEE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A1BEE" w:rsidRPr="002F7AD3" w:rsidRDefault="006A1BEE" w:rsidP="00EA4091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BEE" w:rsidRPr="007F3099" w:rsidRDefault="006A1BEE" w:rsidP="007F30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FEA" w:rsidRDefault="004F4FEA">
      <w:pPr>
        <w:spacing w:line="240" w:lineRule="auto"/>
      </w:pPr>
      <w:r>
        <w:separator/>
      </w:r>
    </w:p>
  </w:footnote>
  <w:footnote w:type="continuationSeparator" w:id="0">
    <w:p w:rsidR="004F4FEA" w:rsidRDefault="004F4F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BEE" w:rsidRDefault="006A1BEE" w:rsidP="003B331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BEE" w:rsidRDefault="006A1BEE" w:rsidP="007F309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BEE" w:rsidRPr="007F3099" w:rsidRDefault="006A1BEE" w:rsidP="007F30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195B"/>
    <w:multiLevelType w:val="hybridMultilevel"/>
    <w:tmpl w:val="88EE7C8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A54458"/>
    <w:multiLevelType w:val="hybridMultilevel"/>
    <w:tmpl w:val="626AD1CE"/>
    <w:lvl w:ilvl="0" w:tplc="3C5E38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0A6DEC"/>
    <w:multiLevelType w:val="hybridMultilevel"/>
    <w:tmpl w:val="C850606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380698"/>
    <w:multiLevelType w:val="hybridMultilevel"/>
    <w:tmpl w:val="28C0B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3FED"/>
    <w:multiLevelType w:val="hybridMultilevel"/>
    <w:tmpl w:val="4CB64960"/>
    <w:lvl w:ilvl="0" w:tplc="3C5E38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A22009"/>
    <w:multiLevelType w:val="multilevel"/>
    <w:tmpl w:val="E6805B7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F4C554C"/>
    <w:multiLevelType w:val="hybridMultilevel"/>
    <w:tmpl w:val="AFC49DBA"/>
    <w:lvl w:ilvl="0" w:tplc="32D20990">
      <w:start w:val="1"/>
      <w:numFmt w:val="bullet"/>
      <w:pStyle w:val="Aufzhlung"/>
      <w:lvlText w:val="•"/>
      <w:lvlJc w:val="left"/>
      <w:pPr>
        <w:tabs>
          <w:tab w:val="num" w:pos="357"/>
        </w:tabs>
        <w:ind w:left="357" w:hanging="357"/>
      </w:pPr>
      <w:rPr>
        <w:rFonts w:ascii="News Gothic" w:hAnsi="News Gothic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8593F"/>
    <w:multiLevelType w:val="hybridMultilevel"/>
    <w:tmpl w:val="9EAE160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8C45EF"/>
    <w:multiLevelType w:val="hybridMultilevel"/>
    <w:tmpl w:val="557CCA2C"/>
    <w:lvl w:ilvl="0" w:tplc="3C5E38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20640D"/>
    <w:multiLevelType w:val="hybridMultilevel"/>
    <w:tmpl w:val="658E76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10DF4"/>
    <w:multiLevelType w:val="hybridMultilevel"/>
    <w:tmpl w:val="2C9817D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8B20CA"/>
    <w:multiLevelType w:val="hybridMultilevel"/>
    <w:tmpl w:val="9AC637E4"/>
    <w:lvl w:ilvl="0" w:tplc="D32E04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E549EB"/>
    <w:multiLevelType w:val="hybridMultilevel"/>
    <w:tmpl w:val="14207A8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021AD5"/>
    <w:multiLevelType w:val="hybridMultilevel"/>
    <w:tmpl w:val="9FF4C268"/>
    <w:lvl w:ilvl="0" w:tplc="5C76B71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  <w:sz w:val="22"/>
        <w:szCs w:val="22"/>
      </w:rPr>
    </w:lvl>
    <w:lvl w:ilvl="1" w:tplc="8DFA3B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4232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C1C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6EE3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9E53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C02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2BB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C62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C1BEE"/>
    <w:multiLevelType w:val="hybridMultilevel"/>
    <w:tmpl w:val="6F129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6EC2"/>
    <w:multiLevelType w:val="hybridMultilevel"/>
    <w:tmpl w:val="DD06AF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56FA9"/>
    <w:multiLevelType w:val="hybridMultilevel"/>
    <w:tmpl w:val="F1841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A1C2D"/>
    <w:multiLevelType w:val="hybridMultilevel"/>
    <w:tmpl w:val="8E8E4A1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CB5B07"/>
    <w:multiLevelType w:val="hybridMultilevel"/>
    <w:tmpl w:val="F0E29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C23E7"/>
    <w:multiLevelType w:val="hybridMultilevel"/>
    <w:tmpl w:val="FFACED30"/>
    <w:lvl w:ilvl="0" w:tplc="3C5E38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2F77AF"/>
    <w:multiLevelType w:val="hybridMultilevel"/>
    <w:tmpl w:val="87E029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12B08"/>
    <w:multiLevelType w:val="hybridMultilevel"/>
    <w:tmpl w:val="C7C436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5223C"/>
    <w:multiLevelType w:val="hybridMultilevel"/>
    <w:tmpl w:val="29142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30E29"/>
    <w:multiLevelType w:val="hybridMultilevel"/>
    <w:tmpl w:val="F3C2DF12"/>
    <w:lvl w:ilvl="0" w:tplc="3C5E38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D97EE3"/>
    <w:multiLevelType w:val="multilevel"/>
    <w:tmpl w:val="F026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516FD2"/>
    <w:multiLevelType w:val="hybridMultilevel"/>
    <w:tmpl w:val="2092CD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13192"/>
    <w:multiLevelType w:val="multilevel"/>
    <w:tmpl w:val="F026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FA3429"/>
    <w:multiLevelType w:val="hybridMultilevel"/>
    <w:tmpl w:val="83DABD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475BC"/>
    <w:multiLevelType w:val="hybridMultilevel"/>
    <w:tmpl w:val="BB5E9560"/>
    <w:lvl w:ilvl="0" w:tplc="3C5E38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CB1427"/>
    <w:multiLevelType w:val="multilevel"/>
    <w:tmpl w:val="2786A550"/>
    <w:lvl w:ilvl="0">
      <w:start w:val="1"/>
      <w:numFmt w:val="decimal"/>
      <w:pStyle w:val="Gliederung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71F63290"/>
    <w:multiLevelType w:val="hybridMultilevel"/>
    <w:tmpl w:val="0160FA9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FA5E5C"/>
    <w:multiLevelType w:val="hybridMultilevel"/>
    <w:tmpl w:val="5CCEAB86"/>
    <w:lvl w:ilvl="0" w:tplc="3C5E38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1638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CA50DC8"/>
    <w:multiLevelType w:val="multilevel"/>
    <w:tmpl w:val="2FB6E5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2"/>
  </w:num>
  <w:num w:numId="13">
    <w:abstractNumId w:val="33"/>
  </w:num>
  <w:num w:numId="14">
    <w:abstractNumId w:val="6"/>
  </w:num>
  <w:num w:numId="15">
    <w:abstractNumId w:val="6"/>
  </w:num>
  <w:num w:numId="16">
    <w:abstractNumId w:val="6"/>
  </w:num>
  <w:num w:numId="17">
    <w:abstractNumId w:val="29"/>
  </w:num>
  <w:num w:numId="18">
    <w:abstractNumId w:val="29"/>
  </w:num>
  <w:num w:numId="19">
    <w:abstractNumId w:val="29"/>
  </w:num>
  <w:num w:numId="20">
    <w:abstractNumId w:val="12"/>
  </w:num>
  <w:num w:numId="21">
    <w:abstractNumId w:val="30"/>
  </w:num>
  <w:num w:numId="22">
    <w:abstractNumId w:val="0"/>
  </w:num>
  <w:num w:numId="23">
    <w:abstractNumId w:val="17"/>
  </w:num>
  <w:num w:numId="24">
    <w:abstractNumId w:val="2"/>
  </w:num>
  <w:num w:numId="25">
    <w:abstractNumId w:val="7"/>
  </w:num>
  <w:num w:numId="26">
    <w:abstractNumId w:val="10"/>
  </w:num>
  <w:num w:numId="27">
    <w:abstractNumId w:val="28"/>
  </w:num>
  <w:num w:numId="28">
    <w:abstractNumId w:val="24"/>
  </w:num>
  <w:num w:numId="29">
    <w:abstractNumId w:val="26"/>
  </w:num>
  <w:num w:numId="30">
    <w:abstractNumId w:val="1"/>
  </w:num>
  <w:num w:numId="31">
    <w:abstractNumId w:val="8"/>
  </w:num>
  <w:num w:numId="32">
    <w:abstractNumId w:val="19"/>
  </w:num>
  <w:num w:numId="33">
    <w:abstractNumId w:val="31"/>
  </w:num>
  <w:num w:numId="34">
    <w:abstractNumId w:val="23"/>
  </w:num>
  <w:num w:numId="35">
    <w:abstractNumId w:val="4"/>
  </w:num>
  <w:num w:numId="36">
    <w:abstractNumId w:val="5"/>
  </w:num>
  <w:num w:numId="37">
    <w:abstractNumId w:val="16"/>
  </w:num>
  <w:num w:numId="38">
    <w:abstractNumId w:val="22"/>
  </w:num>
  <w:num w:numId="39">
    <w:abstractNumId w:val="27"/>
  </w:num>
  <w:num w:numId="40">
    <w:abstractNumId w:val="18"/>
  </w:num>
  <w:num w:numId="41">
    <w:abstractNumId w:val="15"/>
  </w:num>
  <w:num w:numId="42">
    <w:abstractNumId w:val="21"/>
  </w:num>
  <w:num w:numId="43">
    <w:abstractNumId w:val="11"/>
  </w:num>
  <w:num w:numId="44">
    <w:abstractNumId w:val="3"/>
  </w:num>
  <w:num w:numId="45">
    <w:abstractNumId w:val="25"/>
  </w:num>
  <w:num w:numId="46">
    <w:abstractNumId w:val="14"/>
  </w:num>
  <w:num w:numId="47">
    <w:abstractNumId w:val="9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mirrorMargin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evenAndOddHeaders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7A"/>
    <w:rsid w:val="000258E9"/>
    <w:rsid w:val="00042D2A"/>
    <w:rsid w:val="00044571"/>
    <w:rsid w:val="00063DBC"/>
    <w:rsid w:val="00084A5A"/>
    <w:rsid w:val="000851E2"/>
    <w:rsid w:val="000900DF"/>
    <w:rsid w:val="000938B2"/>
    <w:rsid w:val="000D6EF6"/>
    <w:rsid w:val="000E270E"/>
    <w:rsid w:val="000E5CE5"/>
    <w:rsid w:val="00104200"/>
    <w:rsid w:val="00111ACC"/>
    <w:rsid w:val="00115AC3"/>
    <w:rsid w:val="00142946"/>
    <w:rsid w:val="00150374"/>
    <w:rsid w:val="00172039"/>
    <w:rsid w:val="001947EE"/>
    <w:rsid w:val="00196392"/>
    <w:rsid w:val="00196CB1"/>
    <w:rsid w:val="001A165F"/>
    <w:rsid w:val="001A306F"/>
    <w:rsid w:val="001A7D3F"/>
    <w:rsid w:val="001B0391"/>
    <w:rsid w:val="001C5234"/>
    <w:rsid w:val="001D22B7"/>
    <w:rsid w:val="001E30B5"/>
    <w:rsid w:val="001F2A44"/>
    <w:rsid w:val="002209D9"/>
    <w:rsid w:val="002233D8"/>
    <w:rsid w:val="00261317"/>
    <w:rsid w:val="0026614E"/>
    <w:rsid w:val="00266DFB"/>
    <w:rsid w:val="00285CA8"/>
    <w:rsid w:val="002A7C8D"/>
    <w:rsid w:val="002B1378"/>
    <w:rsid w:val="002B414D"/>
    <w:rsid w:val="002F2429"/>
    <w:rsid w:val="002F7AD3"/>
    <w:rsid w:val="00302D4B"/>
    <w:rsid w:val="00311860"/>
    <w:rsid w:val="00345485"/>
    <w:rsid w:val="00374F83"/>
    <w:rsid w:val="003751C1"/>
    <w:rsid w:val="0037749C"/>
    <w:rsid w:val="00384879"/>
    <w:rsid w:val="003A5AB0"/>
    <w:rsid w:val="003B3310"/>
    <w:rsid w:val="003B68DA"/>
    <w:rsid w:val="003D5E42"/>
    <w:rsid w:val="003E0C0F"/>
    <w:rsid w:val="003F11D7"/>
    <w:rsid w:val="003F125C"/>
    <w:rsid w:val="00410BD3"/>
    <w:rsid w:val="0041739D"/>
    <w:rsid w:val="00427A0E"/>
    <w:rsid w:val="00444AE2"/>
    <w:rsid w:val="004466C6"/>
    <w:rsid w:val="00460AEF"/>
    <w:rsid w:val="00466114"/>
    <w:rsid w:val="0047574F"/>
    <w:rsid w:val="0049658C"/>
    <w:rsid w:val="004C1D8E"/>
    <w:rsid w:val="004C60B8"/>
    <w:rsid w:val="004E4EA4"/>
    <w:rsid w:val="004F4FEA"/>
    <w:rsid w:val="004F776B"/>
    <w:rsid w:val="005043A0"/>
    <w:rsid w:val="00504485"/>
    <w:rsid w:val="00507826"/>
    <w:rsid w:val="005B704D"/>
    <w:rsid w:val="005D4D4C"/>
    <w:rsid w:val="005E6D81"/>
    <w:rsid w:val="00615432"/>
    <w:rsid w:val="006172BE"/>
    <w:rsid w:val="00623E85"/>
    <w:rsid w:val="00624FFF"/>
    <w:rsid w:val="006310B8"/>
    <w:rsid w:val="0063796D"/>
    <w:rsid w:val="00644BB8"/>
    <w:rsid w:val="00646D67"/>
    <w:rsid w:val="006759EB"/>
    <w:rsid w:val="00677A70"/>
    <w:rsid w:val="00684021"/>
    <w:rsid w:val="0069138B"/>
    <w:rsid w:val="006A1BEE"/>
    <w:rsid w:val="006B30AD"/>
    <w:rsid w:val="006D47F4"/>
    <w:rsid w:val="006E0596"/>
    <w:rsid w:val="006F2A1F"/>
    <w:rsid w:val="00717AE0"/>
    <w:rsid w:val="00733185"/>
    <w:rsid w:val="0078712A"/>
    <w:rsid w:val="007B6D14"/>
    <w:rsid w:val="007C1771"/>
    <w:rsid w:val="007C5178"/>
    <w:rsid w:val="007D2C5B"/>
    <w:rsid w:val="007F228C"/>
    <w:rsid w:val="007F3099"/>
    <w:rsid w:val="007F4DAC"/>
    <w:rsid w:val="008660D4"/>
    <w:rsid w:val="008714CE"/>
    <w:rsid w:val="008A7866"/>
    <w:rsid w:val="008B4A1E"/>
    <w:rsid w:val="008C5F56"/>
    <w:rsid w:val="008D70B7"/>
    <w:rsid w:val="008F06FC"/>
    <w:rsid w:val="008F2346"/>
    <w:rsid w:val="00903D2B"/>
    <w:rsid w:val="00906CE1"/>
    <w:rsid w:val="00912E74"/>
    <w:rsid w:val="00920971"/>
    <w:rsid w:val="00935A56"/>
    <w:rsid w:val="009525A2"/>
    <w:rsid w:val="009557ED"/>
    <w:rsid w:val="009A7BA9"/>
    <w:rsid w:val="009C01B7"/>
    <w:rsid w:val="009C1AF6"/>
    <w:rsid w:val="009E3864"/>
    <w:rsid w:val="009E68A9"/>
    <w:rsid w:val="009F0118"/>
    <w:rsid w:val="00A271AB"/>
    <w:rsid w:val="00A3124A"/>
    <w:rsid w:val="00A31C52"/>
    <w:rsid w:val="00A371D8"/>
    <w:rsid w:val="00A5744F"/>
    <w:rsid w:val="00A76B07"/>
    <w:rsid w:val="00A91722"/>
    <w:rsid w:val="00AB26B3"/>
    <w:rsid w:val="00AC44BC"/>
    <w:rsid w:val="00AF3D6E"/>
    <w:rsid w:val="00B219E5"/>
    <w:rsid w:val="00B84935"/>
    <w:rsid w:val="00B85DCC"/>
    <w:rsid w:val="00B910A2"/>
    <w:rsid w:val="00B91546"/>
    <w:rsid w:val="00BC1F05"/>
    <w:rsid w:val="00BC6D1D"/>
    <w:rsid w:val="00BD1871"/>
    <w:rsid w:val="00BE1811"/>
    <w:rsid w:val="00BF731B"/>
    <w:rsid w:val="00C2091E"/>
    <w:rsid w:val="00C3771B"/>
    <w:rsid w:val="00C37B77"/>
    <w:rsid w:val="00C515DD"/>
    <w:rsid w:val="00C578C2"/>
    <w:rsid w:val="00C66E56"/>
    <w:rsid w:val="00C93AF6"/>
    <w:rsid w:val="00CB37F6"/>
    <w:rsid w:val="00CB50FE"/>
    <w:rsid w:val="00CC05F8"/>
    <w:rsid w:val="00CC68DA"/>
    <w:rsid w:val="00CE450C"/>
    <w:rsid w:val="00D03810"/>
    <w:rsid w:val="00D4690E"/>
    <w:rsid w:val="00D711A6"/>
    <w:rsid w:val="00D77376"/>
    <w:rsid w:val="00DA210B"/>
    <w:rsid w:val="00DB5A12"/>
    <w:rsid w:val="00DD1B85"/>
    <w:rsid w:val="00DE20F6"/>
    <w:rsid w:val="00E04B87"/>
    <w:rsid w:val="00E34606"/>
    <w:rsid w:val="00E36C91"/>
    <w:rsid w:val="00E45325"/>
    <w:rsid w:val="00E61380"/>
    <w:rsid w:val="00E90B69"/>
    <w:rsid w:val="00EA199E"/>
    <w:rsid w:val="00EA4091"/>
    <w:rsid w:val="00EB26FF"/>
    <w:rsid w:val="00EB374C"/>
    <w:rsid w:val="00EB48C7"/>
    <w:rsid w:val="00ED12B7"/>
    <w:rsid w:val="00EE0ADA"/>
    <w:rsid w:val="00EF1CED"/>
    <w:rsid w:val="00F00F2A"/>
    <w:rsid w:val="00F1252E"/>
    <w:rsid w:val="00F314F0"/>
    <w:rsid w:val="00F40AB1"/>
    <w:rsid w:val="00F42F62"/>
    <w:rsid w:val="00F43FC8"/>
    <w:rsid w:val="00F46BFB"/>
    <w:rsid w:val="00F70BB2"/>
    <w:rsid w:val="00F81D62"/>
    <w:rsid w:val="00FC0D8B"/>
    <w:rsid w:val="00FD3788"/>
    <w:rsid w:val="00FD427A"/>
    <w:rsid w:val="00FE3860"/>
    <w:rsid w:val="00F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43D1"/>
  <w15:docId w15:val="{55AB2E21-7D69-4FCA-97E6-BC0B533F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F3099"/>
    <w:pPr>
      <w:spacing w:line="288" w:lineRule="auto"/>
    </w:pPr>
    <w:rPr>
      <w:rFonts w:ascii="Arial" w:hAnsi="Arial"/>
      <w:sz w:val="18"/>
      <w:szCs w:val="18"/>
    </w:rPr>
  </w:style>
  <w:style w:type="paragraph" w:styleId="berschrift1">
    <w:name w:val="heading 1"/>
    <w:basedOn w:val="Standard"/>
    <w:next w:val="Textkrper"/>
    <w:qFormat/>
    <w:rsid w:val="007F3099"/>
    <w:pPr>
      <w:keepNext/>
      <w:keepLines/>
      <w:pageBreakBefore/>
      <w:numPr>
        <w:numId w:val="36"/>
      </w:numPr>
      <w:spacing w:before="360"/>
      <w:contextualSpacing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Textkrper"/>
    <w:qFormat/>
    <w:rsid w:val="001A165F"/>
    <w:pPr>
      <w:keepNext/>
      <w:keepLines/>
      <w:numPr>
        <w:ilvl w:val="1"/>
        <w:numId w:val="36"/>
      </w:numPr>
      <w:tabs>
        <w:tab w:val="left" w:pos="709"/>
      </w:tabs>
      <w:spacing w:before="120"/>
      <w:contextualSpacing/>
      <w:outlineLvl w:val="1"/>
    </w:pPr>
    <w:rPr>
      <w:b/>
      <w:sz w:val="22"/>
    </w:rPr>
  </w:style>
  <w:style w:type="paragraph" w:styleId="berschrift3">
    <w:name w:val="heading 3"/>
    <w:basedOn w:val="Standard"/>
    <w:next w:val="Textkrper"/>
    <w:qFormat/>
    <w:rsid w:val="001A165F"/>
    <w:pPr>
      <w:keepNext/>
      <w:keepLines/>
      <w:numPr>
        <w:ilvl w:val="2"/>
        <w:numId w:val="36"/>
      </w:numPr>
      <w:spacing w:before="120"/>
      <w:contextualSpacing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1A165F"/>
    <w:pPr>
      <w:keepNext/>
      <w:keepLines/>
      <w:numPr>
        <w:ilvl w:val="3"/>
        <w:numId w:val="36"/>
      </w:numPr>
      <w:spacing w:before="120"/>
      <w:outlineLvl w:val="3"/>
    </w:pPr>
  </w:style>
  <w:style w:type="paragraph" w:styleId="berschrift5">
    <w:name w:val="heading 5"/>
    <w:basedOn w:val="Standard"/>
    <w:next w:val="Standard"/>
    <w:qFormat/>
    <w:rsid w:val="001A165F"/>
    <w:pPr>
      <w:numPr>
        <w:ilvl w:val="4"/>
        <w:numId w:val="3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1A165F"/>
    <w:pPr>
      <w:numPr>
        <w:ilvl w:val="5"/>
        <w:numId w:val="3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1A165F"/>
    <w:pPr>
      <w:numPr>
        <w:ilvl w:val="6"/>
        <w:numId w:val="3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1A165F"/>
    <w:pPr>
      <w:numPr>
        <w:ilvl w:val="7"/>
        <w:numId w:val="3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1A165F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2F7AD3"/>
    <w:pPr>
      <w:spacing w:before="160"/>
      <w:jc w:val="center"/>
    </w:pPr>
    <w:rPr>
      <w:b/>
      <w:kern w:val="28"/>
      <w:sz w:val="40"/>
    </w:rPr>
  </w:style>
  <w:style w:type="paragraph" w:customStyle="1" w:styleId="TitelUnterschrift">
    <w:name w:val="Titel Unterschrift"/>
    <w:basedOn w:val="Titel"/>
    <w:rsid w:val="002F7AD3"/>
    <w:rPr>
      <w:b w:val="0"/>
      <w:sz w:val="24"/>
    </w:rPr>
  </w:style>
  <w:style w:type="paragraph" w:styleId="Textkrper">
    <w:name w:val="Body Text"/>
    <w:basedOn w:val="Standard"/>
    <w:rsid w:val="00DB5A12"/>
    <w:pPr>
      <w:spacing w:before="60" w:after="60"/>
      <w:jc w:val="both"/>
    </w:pPr>
  </w:style>
  <w:style w:type="paragraph" w:customStyle="1" w:styleId="Info">
    <w:name w:val="Info"/>
    <w:basedOn w:val="Standard"/>
    <w:rsid w:val="00285CA8"/>
    <w:pPr>
      <w:keepNext/>
      <w:keepLines/>
    </w:pPr>
    <w:rPr>
      <w:i/>
      <w:color w:val="0000FF"/>
    </w:rPr>
  </w:style>
  <w:style w:type="paragraph" w:styleId="Kopfzeile">
    <w:name w:val="header"/>
    <w:basedOn w:val="Standard"/>
    <w:rsid w:val="003B3310"/>
    <w:pPr>
      <w:pBdr>
        <w:bottom w:val="single" w:sz="4" w:space="1" w:color="auto"/>
      </w:pBdr>
      <w:tabs>
        <w:tab w:val="left" w:pos="709"/>
        <w:tab w:val="right" w:pos="9639"/>
      </w:tabs>
      <w:spacing w:before="20" w:line="336" w:lineRule="auto"/>
    </w:pPr>
  </w:style>
  <w:style w:type="paragraph" w:styleId="Fuzeile">
    <w:name w:val="footer"/>
    <w:basedOn w:val="Standard"/>
    <w:link w:val="FuzeileZchn"/>
    <w:uiPriority w:val="99"/>
    <w:rsid w:val="002F7AD3"/>
    <w:pPr>
      <w:pBdr>
        <w:top w:val="single" w:sz="4" w:space="4" w:color="auto"/>
      </w:pBdr>
      <w:tabs>
        <w:tab w:val="center" w:pos="4820"/>
        <w:tab w:val="right" w:pos="9639"/>
      </w:tabs>
    </w:pPr>
  </w:style>
  <w:style w:type="table" w:customStyle="1" w:styleId="Tabelle">
    <w:name w:val="Tabelle"/>
    <w:basedOn w:val="NormaleTabelle"/>
    <w:rsid w:val="002F2429"/>
    <w:pPr>
      <w:keepLines/>
    </w:pPr>
    <w:rPr>
      <w:rFonts w:ascii="Arial" w:hAnsi="Arial"/>
      <w:sz w:val="18"/>
      <w:szCs w:val="18"/>
    </w:rPr>
    <w:tblPr>
      <w:tblInd w:w="1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18"/>
      </w:rPr>
      <w:tblPr/>
      <w:tcPr>
        <w:shd w:val="clear" w:color="auto" w:fill="B3B3B3"/>
      </w:tcPr>
    </w:tblStylePr>
  </w:style>
  <w:style w:type="paragraph" w:customStyle="1" w:styleId="TabelleText">
    <w:name w:val="Tabelle Text"/>
    <w:basedOn w:val="Standard"/>
    <w:rsid w:val="00DB5A12"/>
    <w:pPr>
      <w:spacing w:before="60" w:after="20"/>
    </w:pPr>
  </w:style>
  <w:style w:type="paragraph" w:styleId="Verzeichnis1">
    <w:name w:val="toc 1"/>
    <w:basedOn w:val="Standard"/>
    <w:next w:val="Standard"/>
    <w:autoRedefine/>
    <w:uiPriority w:val="39"/>
    <w:rsid w:val="007F3099"/>
    <w:pPr>
      <w:tabs>
        <w:tab w:val="left" w:pos="360"/>
        <w:tab w:val="right" w:leader="dot" w:pos="9628"/>
      </w:tabs>
    </w:pPr>
  </w:style>
  <w:style w:type="paragraph" w:styleId="Verzeichnis2">
    <w:name w:val="toc 2"/>
    <w:basedOn w:val="Standard"/>
    <w:next w:val="Standard"/>
    <w:autoRedefine/>
    <w:uiPriority w:val="39"/>
    <w:rsid w:val="00DB5A12"/>
    <w:pPr>
      <w:ind w:left="200"/>
    </w:pPr>
  </w:style>
  <w:style w:type="character" w:styleId="Hyperlink">
    <w:name w:val="Hyperlink"/>
    <w:basedOn w:val="Absatz-Standardschriftart"/>
    <w:uiPriority w:val="99"/>
    <w:rsid w:val="00DB5A12"/>
    <w:rPr>
      <w:color w:val="0000FF"/>
      <w:u w:val="single"/>
    </w:rPr>
  </w:style>
  <w:style w:type="character" w:customStyle="1" w:styleId="ASCII">
    <w:name w:val="ASCII"/>
    <w:basedOn w:val="Absatz-Standardschriftart"/>
    <w:rsid w:val="00DB5A12"/>
    <w:rPr>
      <w:rFonts w:ascii="Courier New" w:hAnsi="Courier New"/>
      <w:lang w:val="en-GB"/>
    </w:rPr>
  </w:style>
  <w:style w:type="paragraph" w:customStyle="1" w:styleId="Aufzhlung">
    <w:name w:val="Aufzählung"/>
    <w:basedOn w:val="Standard"/>
    <w:rsid w:val="009525A2"/>
    <w:pPr>
      <w:numPr>
        <w:numId w:val="16"/>
      </w:numPr>
      <w:tabs>
        <w:tab w:val="left" w:pos="533"/>
      </w:tabs>
    </w:pPr>
  </w:style>
  <w:style w:type="paragraph" w:customStyle="1" w:styleId="KopfzeileTitelseite">
    <w:name w:val="Kopfzeile Titelseite"/>
    <w:basedOn w:val="Kopfzeile"/>
    <w:rsid w:val="00CC68DA"/>
    <w:pPr>
      <w:pBdr>
        <w:bottom w:val="none" w:sz="0" w:space="0" w:color="auto"/>
      </w:pBdr>
      <w:tabs>
        <w:tab w:val="clear" w:pos="709"/>
        <w:tab w:val="left" w:pos="1418"/>
      </w:tabs>
    </w:pPr>
  </w:style>
  <w:style w:type="paragraph" w:styleId="Dokumentstruktur">
    <w:name w:val="Document Map"/>
    <w:basedOn w:val="Standard"/>
    <w:semiHidden/>
    <w:rsid w:val="004C60B8"/>
    <w:pPr>
      <w:shd w:val="clear" w:color="auto" w:fill="000080"/>
    </w:pPr>
    <w:rPr>
      <w:rFonts w:ascii="Tahoma" w:hAnsi="Tahoma" w:cs="Tahoma"/>
    </w:rPr>
  </w:style>
  <w:style w:type="paragraph" w:customStyle="1" w:styleId="Gliederung">
    <w:name w:val="Gliederung"/>
    <w:basedOn w:val="Textkrper"/>
    <w:rsid w:val="00C515DD"/>
    <w:pPr>
      <w:keepLines/>
      <w:numPr>
        <w:numId w:val="19"/>
      </w:numPr>
      <w:jc w:val="left"/>
    </w:pPr>
    <w:rPr>
      <w:rFonts w:ascii="Syntax LT" w:hAnsi="Syntax LT"/>
    </w:rPr>
  </w:style>
  <w:style w:type="paragraph" w:styleId="Verzeichnis3">
    <w:name w:val="toc 3"/>
    <w:basedOn w:val="Standard"/>
    <w:next w:val="Standard"/>
    <w:autoRedefine/>
    <w:uiPriority w:val="39"/>
    <w:rsid w:val="006E0596"/>
    <w:pPr>
      <w:ind w:left="360"/>
    </w:pPr>
  </w:style>
  <w:style w:type="paragraph" w:customStyle="1" w:styleId="Absatz">
    <w:name w:val="Absatz"/>
    <w:basedOn w:val="Standard"/>
    <w:rsid w:val="007D2C5B"/>
    <w:pPr>
      <w:keepNext/>
      <w:spacing w:before="240" w:after="60"/>
    </w:pPr>
    <w:rPr>
      <w:b/>
    </w:rPr>
  </w:style>
  <w:style w:type="paragraph" w:customStyle="1" w:styleId="Sequenzliste">
    <w:name w:val="Sequenzliste"/>
    <w:basedOn w:val="Textkrper"/>
    <w:rsid w:val="008660D4"/>
    <w:pPr>
      <w:jc w:val="left"/>
    </w:pPr>
  </w:style>
  <w:style w:type="paragraph" w:customStyle="1" w:styleId="Sequenzliste1">
    <w:name w:val="Sequenzliste_1"/>
    <w:basedOn w:val="Standard"/>
    <w:rsid w:val="008660D4"/>
    <w:pPr>
      <w:spacing w:before="60" w:after="60"/>
      <w:ind w:left="2790" w:hanging="2520"/>
      <w:jc w:val="both"/>
    </w:pPr>
  </w:style>
  <w:style w:type="paragraph" w:customStyle="1" w:styleId="Disclaimer">
    <w:name w:val="Disclaimer"/>
    <w:basedOn w:val="Standard"/>
    <w:rsid w:val="002F7AD3"/>
    <w:pPr>
      <w:spacing w:before="60" w:after="60"/>
      <w:jc w:val="both"/>
    </w:pPr>
    <w:rPr>
      <w:sz w:val="20"/>
    </w:rPr>
  </w:style>
  <w:style w:type="character" w:styleId="Seitenzahl">
    <w:name w:val="page number"/>
    <w:basedOn w:val="Absatz-Standardschriftart"/>
    <w:rsid w:val="002F7AD3"/>
  </w:style>
  <w:style w:type="paragraph" w:customStyle="1" w:styleId="Kopfzeilegerade">
    <w:name w:val="Kopfzeile gerade"/>
    <w:basedOn w:val="Kopfzeile"/>
    <w:rsid w:val="003B3310"/>
    <w:pPr>
      <w:tabs>
        <w:tab w:val="clear" w:pos="709"/>
        <w:tab w:val="clear" w:pos="9639"/>
        <w:tab w:val="left" w:pos="1985"/>
        <w:tab w:val="right" w:pos="8930"/>
      </w:tabs>
    </w:pPr>
  </w:style>
  <w:style w:type="paragraph" w:customStyle="1" w:styleId="Kopfzeileungerade">
    <w:name w:val="Kopfzeile ungerade"/>
    <w:basedOn w:val="Kopfzeile"/>
    <w:rsid w:val="003B3310"/>
  </w:style>
  <w:style w:type="paragraph" w:customStyle="1" w:styleId="Abbildung">
    <w:name w:val="Abbildung"/>
    <w:basedOn w:val="Standard"/>
    <w:rsid w:val="00D03810"/>
    <w:pPr>
      <w:spacing w:before="240" w:after="240"/>
      <w:contextualSpacing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E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EA4"/>
    <w:rPr>
      <w:rFonts w:ascii="Tahoma" w:hAnsi="Tahoma" w:cs="Tahoma"/>
      <w:sz w:val="16"/>
      <w:szCs w:val="16"/>
      <w:lang w:val="en-GB"/>
    </w:rPr>
  </w:style>
  <w:style w:type="paragraph" w:styleId="Listenabsatz">
    <w:name w:val="List Paragraph"/>
    <w:basedOn w:val="Standard"/>
    <w:uiPriority w:val="34"/>
    <w:qFormat/>
    <w:rsid w:val="00345485"/>
    <w:pPr>
      <w:ind w:left="720"/>
      <w:contextualSpacing/>
    </w:pPr>
  </w:style>
  <w:style w:type="table" w:styleId="Tabellenraster">
    <w:name w:val="Table Grid"/>
    <w:basedOn w:val="NormaleTabelle"/>
    <w:uiPriority w:val="59"/>
    <w:rsid w:val="00FC0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35A56"/>
    <w:rPr>
      <w:color w:val="808080"/>
    </w:rPr>
  </w:style>
  <w:style w:type="character" w:customStyle="1" w:styleId="FuzeileZchn">
    <w:name w:val="Fußzeile Zchn"/>
    <w:basedOn w:val="Absatz-Standardschriftart"/>
    <w:link w:val="Fuzeile"/>
    <w:uiPriority w:val="99"/>
    <w:rsid w:val="003751C1"/>
    <w:rPr>
      <w:rFonts w:ascii="Arial" w:hAnsi="Arial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1E30B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\Desktop\Technical_Documentatio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Technical_Documentation.dotx</Template>
  <TotalTime>0</TotalTime>
  <Pages>4</Pages>
  <Words>522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Technical Documentation</vt:lpstr>
    </vt:vector>
  </TitlesOfParts>
  <Company>Lawo AG</Company>
  <LinksUpToDate>false</LinksUpToDate>
  <CharactersWithSpaces>3809</CharactersWithSpaces>
  <SharedDoc>false</SharedDoc>
  <HLinks>
    <vt:vector size="24" baseType="variant"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_Toc120091147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_Toc120091146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_Toc120091145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_Toc120091144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dc:subject>&lt;Subject&gt;</dc:subject>
  <dc:creator>Flo</dc:creator>
  <dc:description>1.0</dc:description>
  <cp:lastModifiedBy>Florian Weber365</cp:lastModifiedBy>
  <cp:revision>28</cp:revision>
  <cp:lastPrinted>2019-02-10T19:14:00Z</cp:lastPrinted>
  <dcterms:created xsi:type="dcterms:W3CDTF">2019-02-08T11:18:00Z</dcterms:created>
  <dcterms:modified xsi:type="dcterms:W3CDTF">2019-03-25T10:30:00Z</dcterms:modified>
  <cp:category>&lt;Product&gt;</cp:category>
</cp:coreProperties>
</file>